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C8" w:rsidRPr="002A11C8" w:rsidRDefault="002A11C8" w:rsidP="002A11C8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2A11C8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Team </w:t>
      </w:r>
      <w:r w:rsidRPr="002A11C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5F5F5"/>
        </w:rPr>
        <w:t>Paleontology</w:t>
      </w:r>
      <w:bookmarkStart w:id="0" w:name="_GoBack"/>
      <w:bookmarkEnd w:id="0"/>
    </w:p>
    <w:p w:rsidR="002A11C8" w:rsidRDefault="002A11C8" w:rsidP="002A11C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2A11C8" w:rsidRDefault="00EC4747" w:rsidP="002A11C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Description and objectives of the project</w:t>
      </w:r>
    </w:p>
    <w:p w:rsidR="002A11C8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A11C8">
        <w:rPr>
          <w:rFonts w:ascii="Arial" w:eastAsia="Times New Roman" w:hAnsi="Arial" w:cs="Arial"/>
          <w:color w:val="353535"/>
          <w:sz w:val="20"/>
          <w:szCs w:val="20"/>
        </w:rPr>
        <w:t>Description of the project.</w:t>
      </w:r>
    </w:p>
    <w:p w:rsidR="00EC4747" w:rsidRPr="002A11C8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A11C8">
        <w:rPr>
          <w:rFonts w:ascii="Arial" w:eastAsia="Times New Roman" w:hAnsi="Arial" w:cs="Arial"/>
          <w:color w:val="353535"/>
          <w:sz w:val="20"/>
          <w:szCs w:val="20"/>
        </w:rPr>
        <w:t>What problem is the project attempting to solve?</w:t>
      </w:r>
    </w:p>
    <w:p w:rsidR="002A11C8" w:rsidRDefault="002A11C8" w:rsidP="002A11C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2A11C8" w:rsidRPr="00EC4747" w:rsidRDefault="002A11C8" w:rsidP="002A11C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EC4747" w:rsidRPr="00EC4747" w:rsidRDefault="00EC4747" w:rsidP="00EC474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What project management methodology will you be using to manage your project (e.g. Scrum Agile, Kanban, Waterfall, etc.)</w:t>
      </w:r>
    </w:p>
    <w:p w:rsidR="00EC4747" w:rsidRP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Will your requirements take the form of user stories, scenarios, or functional requirements?</w:t>
      </w:r>
    </w:p>
    <w:p w:rsidR="00EC4747" w:rsidRP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What tools will you use to document and track weekly goals and deliverables (Jira, Confluence, Excel, etc.)?</w:t>
      </w:r>
    </w:p>
    <w:p w:rsidR="00EC4747" w:rsidRP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What tools will you use to communicate with your team (LEO, Google, etc.)?</w:t>
      </w:r>
    </w:p>
    <w:p w:rsidR="00EC4747" w:rsidRP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What tools will you use to capture Analysis and Design artifacts (e.g. UML tools, Visio, etc.)?</w:t>
      </w:r>
    </w:p>
    <w:p w:rsid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How often will you communicate with your team?</w:t>
      </w:r>
    </w:p>
    <w:p w:rsidR="002A11C8" w:rsidRPr="00EC4747" w:rsidRDefault="002A11C8" w:rsidP="002A11C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EC4747" w:rsidRPr="00EC4747" w:rsidRDefault="00EC4747" w:rsidP="00EC474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Who comprises your team?</w:t>
      </w:r>
    </w:p>
    <w:p w:rsidR="00EC4747" w:rsidRP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Team lead</w:t>
      </w:r>
    </w:p>
    <w:p w:rsidR="00EC4747" w:rsidRP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Name each person on your team and identify the primary role they will play and why? </w:t>
      </w:r>
    </w:p>
    <w:p w:rsid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 xml:space="preserve">What key milestones will each member </w:t>
      </w:r>
      <w:proofErr w:type="gramStart"/>
      <w:r w:rsidRPr="00EC4747">
        <w:rPr>
          <w:rFonts w:ascii="Arial" w:eastAsia="Times New Roman" w:hAnsi="Arial" w:cs="Arial"/>
          <w:color w:val="353535"/>
          <w:sz w:val="20"/>
          <w:szCs w:val="20"/>
        </w:rPr>
        <w:t>own.</w:t>
      </w:r>
      <w:proofErr w:type="gramEnd"/>
    </w:p>
    <w:p w:rsidR="002A11C8" w:rsidRPr="00EC4747" w:rsidRDefault="002A11C8" w:rsidP="002A11C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EC4747" w:rsidRPr="00EC4747" w:rsidRDefault="00EC4747" w:rsidP="00EC474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Project timelines and milestones.</w:t>
      </w:r>
    </w:p>
    <w:p w:rsidR="00EC4747" w:rsidRP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Provide an initial cut at your timelines and make sure they tie to the Syllabus. </w:t>
      </w:r>
    </w:p>
    <w:p w:rsid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Include reviews in your timeline milestones. </w:t>
      </w:r>
    </w:p>
    <w:p w:rsidR="002A11C8" w:rsidRPr="00EC4747" w:rsidRDefault="002A11C8" w:rsidP="002A11C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EC4747" w:rsidRPr="00EC4747" w:rsidRDefault="00EC4747" w:rsidP="00EC474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Hardware and Software tools required.</w:t>
      </w:r>
    </w:p>
    <w:p w:rsidR="00EC4747" w:rsidRP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What hardware is required to develop your project?</w:t>
      </w:r>
    </w:p>
    <w:p w:rsidR="00EC4747" w:rsidRP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What hardware is required to run your project?</w:t>
      </w:r>
    </w:p>
    <w:p w:rsidR="00EC4747" w:rsidRP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What hardware is required to test your project?</w:t>
      </w:r>
    </w:p>
    <w:p w:rsidR="00EC4747" w:rsidRDefault="00EC4747" w:rsidP="002A11C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 xml:space="preserve">Name the development tools you intend to use (e.g. Java JDK, Python, NetBeans or Eclipse, </w:t>
      </w:r>
      <w:proofErr w:type="spellStart"/>
      <w:r w:rsidRPr="00EC4747">
        <w:rPr>
          <w:rFonts w:ascii="Arial" w:eastAsia="Times New Roman" w:hAnsi="Arial" w:cs="Arial"/>
          <w:color w:val="353535"/>
          <w:sz w:val="20"/>
          <w:szCs w:val="20"/>
        </w:rPr>
        <w:t>MySql</w:t>
      </w:r>
      <w:proofErr w:type="spellEnd"/>
      <w:r w:rsidRPr="00EC4747">
        <w:rPr>
          <w:rFonts w:ascii="Arial" w:eastAsia="Times New Roman" w:hAnsi="Arial" w:cs="Arial"/>
          <w:color w:val="353535"/>
          <w:sz w:val="20"/>
          <w:szCs w:val="20"/>
        </w:rPr>
        <w:t>, Swing for UI, etc.)</w:t>
      </w:r>
    </w:p>
    <w:p w:rsidR="002A11C8" w:rsidRPr="00EC4747" w:rsidRDefault="002A11C8" w:rsidP="002A11C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EC4747" w:rsidRPr="00EC4747" w:rsidRDefault="00EC4747" w:rsidP="00EC474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Other information deemed relevant to the project plan.</w:t>
      </w:r>
    </w:p>
    <w:p w:rsidR="00EC4747" w:rsidRPr="00EC4747" w:rsidRDefault="00EC4747" w:rsidP="002A11C8">
      <w:pPr>
        <w:numPr>
          <w:ilvl w:val="2"/>
          <w:numId w:val="1"/>
        </w:numPr>
        <w:tabs>
          <w:tab w:val="clear" w:pos="2160"/>
          <w:tab w:val="num" w:pos="1800"/>
        </w:tabs>
        <w:spacing w:after="0" w:line="240" w:lineRule="auto"/>
        <w:ind w:left="1800"/>
        <w:rPr>
          <w:rFonts w:ascii="Arial" w:eastAsia="Times New Roman" w:hAnsi="Arial" w:cs="Arial"/>
          <w:color w:val="353535"/>
          <w:sz w:val="20"/>
          <w:szCs w:val="20"/>
        </w:rPr>
      </w:pPr>
      <w:r w:rsidRPr="00EC4747">
        <w:rPr>
          <w:rFonts w:ascii="Arial" w:eastAsia="Times New Roman" w:hAnsi="Arial" w:cs="Arial"/>
          <w:color w:val="353535"/>
          <w:sz w:val="20"/>
          <w:szCs w:val="20"/>
        </w:rPr>
        <w:t>Anything else you would like to include that is relevant to the project plan.</w:t>
      </w:r>
    </w:p>
    <w:p w:rsidR="00DD1310" w:rsidRDefault="00DD1310" w:rsidP="002A11C8"/>
    <w:sectPr w:rsidR="00DD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A3767"/>
    <w:multiLevelType w:val="multilevel"/>
    <w:tmpl w:val="46F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47"/>
    <w:rsid w:val="002A11C8"/>
    <w:rsid w:val="00DD1310"/>
    <w:rsid w:val="00EC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0541A-23FB-4B21-936B-C3285D54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D7078A6.dotm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Intelligence Unified Baseline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Dain, Joseph C Mr CTR USA INSCOM</dc:creator>
  <cp:keywords/>
  <dc:description/>
  <cp:lastModifiedBy>Dain, Joseph C Mr CTR USA INSCOM</cp:lastModifiedBy>
  <cp:revision>2</cp:revision>
  <dcterms:created xsi:type="dcterms:W3CDTF">2015-08-25T11:56:00Z</dcterms:created>
  <dcterms:modified xsi:type="dcterms:W3CDTF">2015-08-25T12:00:00Z</dcterms:modified>
</cp:coreProperties>
</file>